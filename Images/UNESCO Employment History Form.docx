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C263" w14:textId="77777777" w:rsidR="007000C2" w:rsidRPr="005929F4" w:rsidRDefault="007000C2">
      <w:pPr>
        <w:rPr>
          <w:rFonts w:ascii="Lucida Sans Unicode" w:hAnsi="Lucida Sans Unicode" w:cs="Lucida Sans Unicode"/>
          <w:sz w:val="18"/>
        </w:rPr>
        <w:sectPr w:rsidR="007000C2" w:rsidRPr="005929F4">
          <w:headerReference w:type="default" r:id="rId11"/>
          <w:footerReference w:type="default" r:id="rId12"/>
          <w:type w:val="continuous"/>
          <w:pgSz w:w="11894" w:h="16834" w:code="9"/>
          <w:pgMar w:top="1701" w:right="1134" w:bottom="1134" w:left="1134" w:header="1276" w:footer="1134" w:gutter="0"/>
          <w:paperSrc w:first="7" w:other="7"/>
          <w:cols w:space="720"/>
        </w:sectPr>
      </w:pPr>
    </w:p>
    <w:p w14:paraId="329B381E" w14:textId="77777777" w:rsidR="00050B60" w:rsidRPr="005929F4" w:rsidRDefault="00050B60" w:rsidP="00050B60">
      <w:pPr>
        <w:pStyle w:val="Heading1"/>
        <w:ind w:left="72"/>
        <w:rPr>
          <w:rFonts w:ascii="Lucida Sans Unicode" w:hAnsi="Lucida Sans Unicode" w:cs="Lucida Sans Unicode"/>
          <w:i w:val="0"/>
          <w:spacing w:val="10"/>
          <w:u w:val="none"/>
        </w:rPr>
      </w:pPr>
      <w:r w:rsidRPr="005929F4">
        <w:rPr>
          <w:rFonts w:ascii="Lucida Sans Unicode" w:hAnsi="Lucida Sans Unicode" w:cs="Lucida Sans Unicode"/>
          <w:i w:val="0"/>
          <w:spacing w:val="10"/>
          <w:u w:val="none"/>
        </w:rPr>
        <w:t>INSTRUCTIONS</w:t>
      </w:r>
    </w:p>
    <w:p w14:paraId="07C4B3D0" w14:textId="77777777" w:rsidR="005B7A7C" w:rsidRPr="00050B60" w:rsidRDefault="00050B60" w:rsidP="00050B60">
      <w:pPr>
        <w:rPr>
          <w:rFonts w:ascii="Lucida Sans Unicode" w:hAnsi="Lucida Sans Unicode" w:cs="Lucida Sans Unicode"/>
          <w:sz w:val="18"/>
          <w:szCs w:val="18"/>
        </w:rPr>
      </w:pPr>
      <w:r w:rsidRPr="00050B60">
        <w:rPr>
          <w:rFonts w:ascii="Lucida Sans Unicode" w:hAnsi="Lucida Sans Unicode" w:cs="Lucida Sans Unicode"/>
          <w:i/>
          <w:sz w:val="18"/>
          <w:szCs w:val="18"/>
        </w:rPr>
        <w:t>Please answer each question clearly and completely. Do not make any changes to the fields of the form.</w:t>
      </w:r>
    </w:p>
    <w:p w14:paraId="2032EF08" w14:textId="77777777" w:rsidR="00050B60" w:rsidRDefault="00050B60">
      <w:pPr>
        <w:rPr>
          <w:rFonts w:ascii="Lucida Sans Unicode" w:hAnsi="Lucida Sans Unicode" w:cs="Lucida Sans Unicod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5953"/>
      </w:tblGrid>
      <w:tr w:rsidR="00050B60" w:rsidRPr="005929F4" w14:paraId="36151724" w14:textId="77777777" w:rsidTr="002F0980">
        <w:trPr>
          <w:cantSplit/>
          <w:trHeight w:hRule="exact" w:val="282"/>
        </w:trPr>
        <w:tc>
          <w:tcPr>
            <w:tcW w:w="3686" w:type="dxa"/>
          </w:tcPr>
          <w:p w14:paraId="5D08CFC9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Last </w:t>
            </w:r>
            <w:r>
              <w:rPr>
                <w:rFonts w:ascii="Lucida Sans Unicode" w:hAnsi="Lucida Sans Unicode" w:cs="Lucida Sans Unicode"/>
                <w:sz w:val="18"/>
              </w:rPr>
              <w:t>N</w:t>
            </w:r>
            <w:r w:rsidRPr="005929F4">
              <w:rPr>
                <w:rFonts w:ascii="Lucida Sans Unicode" w:hAnsi="Lucida Sans Unicode" w:cs="Lucida Sans Unicode"/>
                <w:sz w:val="18"/>
              </w:rPr>
              <w:t>ame</w:t>
            </w:r>
          </w:p>
          <w:p w14:paraId="36182F9B" w14:textId="77777777" w:rsidR="00050B60" w:rsidRPr="005929F4" w:rsidRDefault="00050B60" w:rsidP="002F0980">
            <w:pPr>
              <w:tabs>
                <w:tab w:val="left" w:pos="270"/>
              </w:tabs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  <w:tc>
          <w:tcPr>
            <w:tcW w:w="5953" w:type="dxa"/>
          </w:tcPr>
          <w:p w14:paraId="58E72220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First </w:t>
            </w:r>
            <w:r>
              <w:rPr>
                <w:rFonts w:ascii="Lucida Sans Unicode" w:hAnsi="Lucida Sans Unicode" w:cs="Lucida Sans Unicode"/>
                <w:sz w:val="18"/>
              </w:rPr>
              <w:t>N</w:t>
            </w:r>
            <w:r w:rsidRPr="005929F4">
              <w:rPr>
                <w:rFonts w:ascii="Lucida Sans Unicode" w:hAnsi="Lucida Sans Unicode" w:cs="Lucida Sans Unicode"/>
                <w:sz w:val="18"/>
              </w:rPr>
              <w:t>ame</w:t>
            </w:r>
            <w:r w:rsidRPr="005929F4">
              <w:rPr>
                <w:rFonts w:ascii="Lucida Sans Unicode" w:hAnsi="Lucida Sans Unicode" w:cs="Lucida Sans Unicode"/>
                <w:sz w:val="18"/>
              </w:rPr>
              <w:tab/>
            </w:r>
          </w:p>
        </w:tc>
      </w:tr>
      <w:tr w:rsidR="00050B60" w:rsidRPr="005929F4" w14:paraId="01733101" w14:textId="77777777" w:rsidTr="002F0980">
        <w:trPr>
          <w:cantSplit/>
          <w:trHeight w:val="278"/>
        </w:trPr>
        <w:tc>
          <w:tcPr>
            <w:tcW w:w="3686" w:type="dxa"/>
          </w:tcPr>
          <w:p w14:paraId="6225A109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5953" w:type="dxa"/>
          </w:tcPr>
          <w:p w14:paraId="589FB1C1" w14:textId="77777777" w:rsidR="00050B60" w:rsidRPr="00050B60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0" w:name="Text2"/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  <w:bookmarkEnd w:id="0"/>
            <w:r w:rsidRPr="005929F4">
              <w:rPr>
                <w:rFonts w:ascii="Lucida Sans Unicode" w:hAnsi="Lucida Sans Unicode" w:cs="Lucida Sans Unicode"/>
                <w:b/>
                <w:sz w:val="18"/>
              </w:rPr>
              <w:tab/>
            </w:r>
          </w:p>
        </w:tc>
      </w:tr>
    </w:tbl>
    <w:p w14:paraId="3B2B9874" w14:textId="77777777" w:rsidR="00050B60" w:rsidRDefault="00050B60">
      <w:pPr>
        <w:rPr>
          <w:rFonts w:ascii="Lucida Sans Unicode" w:hAnsi="Lucida Sans Unicode" w:cs="Lucida Sans Unicode"/>
        </w:rPr>
      </w:pPr>
    </w:p>
    <w:p w14:paraId="1284709D" w14:textId="77777777" w:rsidR="00050B60" w:rsidRDefault="00050B60" w:rsidP="00050B60">
      <w:pPr>
        <w:ind w:left="284" w:hanging="284"/>
        <w:rPr>
          <w:rFonts w:ascii="Lucida Sans Unicode" w:hAnsi="Lucida Sans Unicode" w:cs="Lucida Sans Unicode"/>
          <w:i/>
          <w:sz w:val="18"/>
        </w:rPr>
      </w:pPr>
      <w:r w:rsidRPr="005929F4">
        <w:rPr>
          <w:rFonts w:ascii="Lucida Sans Unicode" w:hAnsi="Lucida Sans Unicode" w:cs="Lucida Sans Unicode"/>
          <w:i/>
          <w:sz w:val="18"/>
        </w:rPr>
        <w:t>Starting with your present</w:t>
      </w:r>
      <w:r>
        <w:rPr>
          <w:rFonts w:ascii="Lucida Sans Unicode" w:hAnsi="Lucida Sans Unicode" w:cs="Lucida Sans Unicode"/>
          <w:i/>
          <w:sz w:val="18"/>
        </w:rPr>
        <w:t>/recent</w:t>
      </w:r>
      <w:r w:rsidRPr="005929F4">
        <w:rPr>
          <w:rFonts w:ascii="Lucida Sans Unicode" w:hAnsi="Lucida Sans Unicode" w:cs="Lucida Sans Unicode"/>
          <w:i/>
          <w:sz w:val="18"/>
        </w:rPr>
        <w:t xml:space="preserve"> post, list in reverse order every employment you have had</w:t>
      </w:r>
      <w:r>
        <w:rPr>
          <w:rFonts w:ascii="Lucida Sans Unicode" w:hAnsi="Lucida Sans Unicode" w:cs="Lucida Sans Unicode"/>
          <w:i/>
          <w:sz w:val="18"/>
        </w:rPr>
        <w:t>.</w:t>
      </w:r>
    </w:p>
    <w:p w14:paraId="7DE0E723" w14:textId="77777777" w:rsidR="00050B60" w:rsidRPr="005929F4" w:rsidRDefault="00050B60" w:rsidP="00050B60">
      <w:pPr>
        <w:ind w:left="284" w:hanging="284"/>
        <w:rPr>
          <w:rFonts w:ascii="Lucida Sans Unicode" w:hAnsi="Lucida Sans Unicode" w:cs="Lucida Sans Unicode"/>
          <w:i/>
          <w:sz w:val="16"/>
        </w:rPr>
      </w:pPr>
      <w:r>
        <w:rPr>
          <w:rFonts w:ascii="Lucida Sans Unicode" w:hAnsi="Lucida Sans Unicode" w:cs="Lucida Sans Unicode"/>
          <w:i/>
          <w:sz w:val="18"/>
        </w:rPr>
        <w:t>Please u</w:t>
      </w:r>
      <w:r w:rsidRPr="005929F4">
        <w:rPr>
          <w:rFonts w:ascii="Lucida Sans Unicode" w:hAnsi="Lucida Sans Unicode" w:cs="Lucida Sans Unicode"/>
          <w:i/>
          <w:sz w:val="18"/>
        </w:rPr>
        <w:t xml:space="preserve">se a separate block </w:t>
      </w:r>
      <w:r>
        <w:rPr>
          <w:rFonts w:ascii="Lucida Sans Unicode" w:hAnsi="Lucida Sans Unicode" w:cs="Lucida Sans Unicode"/>
          <w:i/>
          <w:sz w:val="18"/>
        </w:rPr>
        <w:t>for each job and remove the block(s) as not required</w:t>
      </w:r>
      <w:r w:rsidRPr="005929F4">
        <w:rPr>
          <w:rFonts w:ascii="Lucida Sans Unicode" w:hAnsi="Lucida Sans Unicode" w:cs="Lucida Sans Unicode"/>
          <w:i/>
          <w:sz w:val="18"/>
        </w:rPr>
        <w:t xml:space="preserve">.  </w:t>
      </w:r>
    </w:p>
    <w:p w14:paraId="38101B15" w14:textId="77777777" w:rsidR="00050B60" w:rsidRPr="005929F4" w:rsidRDefault="00050B60">
      <w:pPr>
        <w:rPr>
          <w:rFonts w:ascii="Lucida Sans Unicode" w:hAnsi="Lucida Sans Unicode" w:cs="Lucida Sans Unicode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551"/>
        <w:gridCol w:w="4820"/>
      </w:tblGrid>
      <w:tr w:rsidR="007000C2" w:rsidRPr="005929F4" w14:paraId="012F06F0" w14:textId="77777777">
        <w:trPr>
          <w:cantSplit/>
        </w:trPr>
        <w:tc>
          <w:tcPr>
            <w:tcW w:w="9640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EBC7B9" w14:textId="77777777" w:rsidR="005929F4" w:rsidRPr="005929F4" w:rsidRDefault="005929F4">
            <w:pPr>
              <w:ind w:left="284" w:hanging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pacing w:val="10"/>
                <w:sz w:val="16"/>
              </w:rPr>
              <w:t>WORK EXPERIENCE</w:t>
            </w:r>
            <w:r w:rsidR="00CF1324">
              <w:rPr>
                <w:rFonts w:ascii="Lucida Sans Unicode" w:hAnsi="Lucida Sans Unicode" w:cs="Lucida Sans Unicode"/>
                <w:b/>
                <w:spacing w:val="10"/>
                <w:sz w:val="16"/>
              </w:rPr>
              <w:t xml:space="preserve"> 1</w:t>
            </w:r>
            <w:r w:rsidR="007000C2" w:rsidRPr="005929F4">
              <w:rPr>
                <w:rFonts w:ascii="Lucida Sans Unicode" w:hAnsi="Lucida Sans Unicode" w:cs="Lucida Sans Unicode"/>
                <w:b/>
                <w:sz w:val="18"/>
              </w:rPr>
              <w:t>:</w:t>
            </w:r>
          </w:p>
          <w:p w14:paraId="5C59EEE7" w14:textId="77777777" w:rsidR="007000C2" w:rsidRPr="005929F4" w:rsidRDefault="007000C2" w:rsidP="00050B60">
            <w:pPr>
              <w:ind w:left="284" w:hanging="284"/>
              <w:rPr>
                <w:rFonts w:ascii="Lucida Sans Unicode" w:hAnsi="Lucida Sans Unicode" w:cs="Lucida Sans Unicode"/>
                <w:sz w:val="16"/>
              </w:rPr>
            </w:pPr>
          </w:p>
        </w:tc>
      </w:tr>
      <w:tr w:rsidR="007000C2" w:rsidRPr="005929F4" w14:paraId="7761323D" w14:textId="77777777">
        <w:trPr>
          <w:cantSplit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29D1B3" w14:textId="77777777" w:rsidR="007000C2" w:rsidRPr="005929F4" w:rsidRDefault="007000C2" w:rsidP="005929F4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From  </w:t>
            </w:r>
            <w:r w:rsidR="005929F4"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35E6F75" w14:textId="77777777" w:rsidR="007000C2" w:rsidRPr="005929F4" w:rsidRDefault="007000C2" w:rsidP="005929F4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To  </w:t>
            </w:r>
            <w:r w:rsidR="005929F4"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E6C003" w14:textId="77777777" w:rsidR="007000C2" w:rsidRPr="005929F4" w:rsidRDefault="005929F4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Job title</w:t>
            </w:r>
          </w:p>
        </w:tc>
      </w:tr>
      <w:tr w:rsidR="007000C2" w:rsidRPr="005929F4" w14:paraId="3665DCC0" w14:textId="77777777">
        <w:trPr>
          <w:cantSplit/>
          <w:trHeight w:val="48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D157BA" w14:textId="77777777" w:rsidR="007000C2" w:rsidRPr="005929F4" w:rsidRDefault="007000C2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1" w:name="Text95"/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  <w:bookmarkEnd w:id="1"/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81F674C" w14:textId="77777777" w:rsidR="007000C2" w:rsidRPr="005929F4" w:rsidRDefault="007000C2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2" w:name="Text96"/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  <w:bookmarkEnd w:id="2"/>
          </w:p>
        </w:tc>
        <w:tc>
          <w:tcPr>
            <w:tcW w:w="48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CA713A" w14:textId="77777777" w:rsidR="007000C2" w:rsidRPr="005929F4" w:rsidRDefault="007000C2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3" w:name="Text97"/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  <w:bookmarkEnd w:id="3"/>
          </w:p>
          <w:p w14:paraId="6C6694C3" w14:textId="77777777" w:rsidR="007000C2" w:rsidRPr="005929F4" w:rsidRDefault="007000C2">
            <w:pPr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7000C2" w:rsidRPr="00663509" w14:paraId="60777B4B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7CD27867" w14:textId="77777777" w:rsidR="007000C2" w:rsidRPr="005929F4" w:rsidRDefault="007000C2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>Name of employer</w:t>
            </w:r>
          </w:p>
          <w:p w14:paraId="316212A3" w14:textId="77777777" w:rsidR="007000C2" w:rsidRPr="005929F4" w:rsidRDefault="007000C2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4" w:name="Text98"/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  <w:bookmarkEnd w:id="4"/>
          </w:p>
        </w:tc>
        <w:tc>
          <w:tcPr>
            <w:tcW w:w="482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71BD93" w14:textId="77777777" w:rsidR="007000C2" w:rsidRPr="005929F4" w:rsidRDefault="00050B6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Location (City and Country)</w:t>
            </w:r>
          </w:p>
          <w:p w14:paraId="18827963" w14:textId="77777777" w:rsidR="007000C2" w:rsidRPr="005929F4" w:rsidRDefault="007000C2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5" w:name="Text99"/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="00114F19"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  <w:bookmarkEnd w:id="5"/>
          </w:p>
        </w:tc>
      </w:tr>
      <w:tr w:rsidR="00663509" w:rsidRPr="00663509" w14:paraId="0BE8D34B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145B" w14:textId="77777777" w:rsidR="00663509" w:rsidRDefault="00663509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bookmarkStart w:id="6" w:name="_Hlk57743062"/>
            <w:r>
              <w:rPr>
                <w:rFonts w:ascii="Lucida Sans Unicode" w:hAnsi="Lucida Sans Unicode" w:cs="Lucida Sans Unicode"/>
                <w:sz w:val="18"/>
              </w:rPr>
              <w:t xml:space="preserve">Current </w:t>
            </w:r>
            <w:r w:rsidR="00703874">
              <w:rPr>
                <w:rFonts w:ascii="Lucida Sans Unicode" w:hAnsi="Lucida Sans Unicode" w:cs="Lucida Sans Unicode"/>
                <w:sz w:val="18"/>
              </w:rPr>
              <w:t xml:space="preserve">Annual </w:t>
            </w:r>
            <w:r>
              <w:rPr>
                <w:rFonts w:ascii="Lucida Sans Unicode" w:hAnsi="Lucida Sans Unicode" w:cs="Lucida Sans Unicode"/>
                <w:sz w:val="18"/>
              </w:rPr>
              <w:t>Salary</w:t>
            </w:r>
            <w:r w:rsidR="00703874">
              <w:rPr>
                <w:rFonts w:ascii="Lucida Sans Unicode" w:hAnsi="Lucida Sans Unicode" w:cs="Lucida Sans Unicode"/>
                <w:sz w:val="18"/>
              </w:rPr>
              <w:t xml:space="preserve"> (approx.)</w:t>
            </w:r>
          </w:p>
          <w:p w14:paraId="62C1CC27" w14:textId="0440FF74" w:rsidR="00A971D7" w:rsidRPr="005929F4" w:rsidRDefault="00A209F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A28D" w14:textId="77777777" w:rsidR="00663509" w:rsidRDefault="00663509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Number of direct reports</w:t>
            </w:r>
          </w:p>
          <w:p w14:paraId="3FC1E130" w14:textId="6170E83E" w:rsidR="00A209FF" w:rsidRPr="00A209FF" w:rsidRDefault="00A209FF" w:rsidP="00A209FF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A209FF" w:rsidRPr="00663509" w14:paraId="6355171C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6A51" w14:textId="77777777" w:rsidR="00A209FF" w:rsidRDefault="00A209F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UN Grade/Level (if applicable)</w:t>
            </w:r>
          </w:p>
          <w:p w14:paraId="62D5419C" w14:textId="7A9C82B5" w:rsidR="00A209FF" w:rsidRDefault="00A209F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E4ED" w14:textId="77777777" w:rsidR="00A209FF" w:rsidRDefault="00A209FF">
            <w:pPr>
              <w:rPr>
                <w:rFonts w:ascii="Lucida Sans Unicode" w:hAnsi="Lucida Sans Unicode" w:cs="Lucida Sans Unicode"/>
                <w:sz w:val="18"/>
              </w:rPr>
            </w:pPr>
          </w:p>
        </w:tc>
      </w:tr>
      <w:bookmarkEnd w:id="6"/>
      <w:tr w:rsidR="007000C2" w:rsidRPr="005929F4" w14:paraId="2DDE058D" w14:textId="77777777" w:rsidTr="00663509">
        <w:trPr>
          <w:cantSplit/>
          <w:trHeight w:hRule="exact" w:val="27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DFEAA73" w14:textId="77777777" w:rsidR="007000C2" w:rsidRPr="00050B60" w:rsidRDefault="00C42BCA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Main r</w:t>
            </w:r>
            <w:r w:rsidR="00050B60" w:rsidRPr="00050B60">
              <w:rPr>
                <w:rFonts w:ascii="Lucida Sans Unicode" w:hAnsi="Lucida Sans Unicode" w:cs="Lucida Sans Unicode"/>
                <w:sz w:val="18"/>
              </w:rPr>
              <w:t>esponsibilities</w:t>
            </w:r>
            <w:r w:rsidR="00550575" w:rsidRPr="00050B60">
              <w:rPr>
                <w:rFonts w:ascii="Lucida Sans Unicode" w:hAnsi="Lucida Sans Unicode" w:cs="Lucida Sans Unicode"/>
                <w:sz w:val="18"/>
              </w:rPr>
              <w:t>:</w:t>
            </w:r>
          </w:p>
        </w:tc>
      </w:tr>
      <w:tr w:rsidR="004D2CF9" w:rsidRPr="005929F4" w14:paraId="160FD569" w14:textId="77777777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7AACB" w14:textId="77777777" w:rsidR="004D2CF9" w:rsidRDefault="004D2CF9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24B00CE8" w14:textId="77777777" w:rsidR="00AE30D0" w:rsidRDefault="00AE30D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10EBEDFC" w14:textId="77777777" w:rsidR="00AE30D0" w:rsidRDefault="00AE30D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46159DE2" w14:textId="77777777" w:rsidR="00AE30D0" w:rsidRDefault="00AE30D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4656CFED" w14:textId="77777777" w:rsidR="00AE30D0" w:rsidRDefault="00AE30D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0B73955C" w14:textId="77777777" w:rsidR="00050B60" w:rsidRDefault="00050B6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6C35B13A" w14:textId="77777777" w:rsidR="00050B60" w:rsidRDefault="00050B6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62DCF0DC" w14:textId="77777777" w:rsidR="00050B60" w:rsidRDefault="00050B6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51110C40" w14:textId="77777777" w:rsidR="00AE30D0" w:rsidRPr="005929F4" w:rsidRDefault="00AE30D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7000C2" w:rsidRPr="005929F4" w14:paraId="53BA1515" w14:textId="77777777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ACEAB" w14:textId="77777777" w:rsidR="00262378" w:rsidRPr="00050B60" w:rsidRDefault="00050B60" w:rsidP="004D2CF9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050B60">
              <w:rPr>
                <w:rFonts w:ascii="Lucida Sans Unicode" w:hAnsi="Lucida Sans Unicode" w:cs="Lucida Sans Unicode"/>
                <w:sz w:val="18"/>
              </w:rPr>
              <w:t>Main achievements:</w:t>
            </w:r>
          </w:p>
          <w:p w14:paraId="1A5778CC" w14:textId="77777777" w:rsidR="007000C2" w:rsidRDefault="007000C2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28C1FB8F" w14:textId="77777777" w:rsidR="00AE30D0" w:rsidRDefault="00AE30D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34DC616F" w14:textId="77777777" w:rsidR="00AE30D0" w:rsidRDefault="00AE30D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0592B9EB" w14:textId="77777777" w:rsidR="00AE30D0" w:rsidRDefault="00AE30D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8F310A2" w14:textId="77777777" w:rsidR="00AE30D0" w:rsidRDefault="00AE30D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4FD213C2" w14:textId="77777777" w:rsidR="00050B60" w:rsidRDefault="00050B6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494CCB73" w14:textId="77777777" w:rsidR="00050B60" w:rsidRDefault="00050B6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2225C9AE" w14:textId="77777777" w:rsidR="00050B60" w:rsidRDefault="00050B6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1EB6D5F4" w14:textId="77777777" w:rsidR="00050B60" w:rsidRDefault="00050B60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3A5F991F" w14:textId="77777777" w:rsidR="00E3103E" w:rsidRDefault="00E3103E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16811B31" w14:textId="77777777" w:rsidR="00E3103E" w:rsidRDefault="00E3103E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0FEC4954" w14:textId="77777777" w:rsidR="00E3103E" w:rsidRDefault="00E3103E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1C60C66F" w14:textId="77777777" w:rsidR="00E3103E" w:rsidRDefault="00E3103E" w:rsidP="004D2CF9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73ABEE4" w14:textId="77777777" w:rsidR="00AE30D0" w:rsidRPr="005929F4" w:rsidRDefault="00AE30D0" w:rsidP="004D2CF9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</w:tbl>
    <w:p w14:paraId="21B6C199" w14:textId="77777777" w:rsidR="00050B60" w:rsidRPr="005929F4" w:rsidRDefault="00050B60" w:rsidP="00050B60">
      <w:pPr>
        <w:rPr>
          <w:rFonts w:ascii="Lucida Sans Unicode" w:hAnsi="Lucida Sans Unicode" w:cs="Lucida Sans Unicode"/>
        </w:rPr>
      </w:pPr>
    </w:p>
    <w:tbl>
      <w:tblPr>
        <w:tblW w:w="96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551"/>
        <w:gridCol w:w="4820"/>
      </w:tblGrid>
      <w:tr w:rsidR="00050B60" w:rsidRPr="005929F4" w14:paraId="1B80B6BF" w14:textId="77777777" w:rsidTr="00663509">
        <w:trPr>
          <w:cantSplit/>
        </w:trPr>
        <w:tc>
          <w:tcPr>
            <w:tcW w:w="9640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2DBD4E" w14:textId="7E9DD0BE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pacing w:val="10"/>
                <w:sz w:val="16"/>
              </w:rPr>
              <w:lastRenderedPageBreak/>
              <w:t>WORK EXPERIENCE</w:t>
            </w:r>
            <w:r>
              <w:rPr>
                <w:rFonts w:ascii="Lucida Sans Unicode" w:hAnsi="Lucida Sans Unicode" w:cs="Lucida Sans Unicode"/>
                <w:b/>
                <w:spacing w:val="10"/>
                <w:sz w:val="16"/>
              </w:rPr>
              <w:t xml:space="preserve"> 2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t>:</w:t>
            </w:r>
          </w:p>
          <w:p w14:paraId="24C4586B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sz w:val="16"/>
              </w:rPr>
            </w:pPr>
          </w:p>
        </w:tc>
      </w:tr>
      <w:tr w:rsidR="00050B60" w:rsidRPr="005929F4" w14:paraId="40B2462B" w14:textId="77777777" w:rsidTr="00663509">
        <w:trPr>
          <w:cantSplit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EF87DE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From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73C1842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To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77B4FD4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Job title</w:t>
            </w:r>
          </w:p>
        </w:tc>
      </w:tr>
      <w:tr w:rsidR="00050B60" w:rsidRPr="005929F4" w14:paraId="5617CB58" w14:textId="77777777" w:rsidTr="00663509">
        <w:trPr>
          <w:cantSplit/>
          <w:trHeight w:val="48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AA469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EC1F9E1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9C0D3F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  <w:p w14:paraId="57B501ED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050B60" w:rsidRPr="005929F4" w14:paraId="6D3A6192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69E0DE89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>Name of employer</w:t>
            </w:r>
          </w:p>
          <w:p w14:paraId="72C6195D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4C7FEB2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Location (City and Country)</w:t>
            </w:r>
          </w:p>
          <w:p w14:paraId="7782BA84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074E16" w:rsidRPr="005929F4" w14:paraId="60CAF62E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4C8E" w14:textId="77777777" w:rsidR="00074E16" w:rsidRDefault="00074E16" w:rsidP="00074E16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Current Annual Salary (approx.)</w:t>
            </w:r>
          </w:p>
          <w:p w14:paraId="73BE158C" w14:textId="4903CEBC" w:rsidR="00074E16" w:rsidRPr="005929F4" w:rsidRDefault="00074E16" w:rsidP="00074E16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4D32" w14:textId="77777777" w:rsidR="00074E16" w:rsidRDefault="00074E16" w:rsidP="00074E16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Number of direct reports</w:t>
            </w:r>
          </w:p>
          <w:p w14:paraId="5E4D9145" w14:textId="65F07591" w:rsidR="00074E16" w:rsidRDefault="00074E16" w:rsidP="00074E16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40BBBAA4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2DB7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UN Grade/Level (if applicable)</w:t>
            </w:r>
          </w:p>
          <w:p w14:paraId="4E073392" w14:textId="0D678C84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48B3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</w:p>
        </w:tc>
      </w:tr>
      <w:tr w:rsidR="001F7BCF" w:rsidRPr="005929F4" w14:paraId="4427149B" w14:textId="77777777" w:rsidTr="00663509">
        <w:trPr>
          <w:cantSplit/>
          <w:trHeight w:hRule="exact" w:val="27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53350D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Main r</w:t>
            </w:r>
            <w:r w:rsidRPr="00050B60">
              <w:rPr>
                <w:rFonts w:ascii="Lucida Sans Unicode" w:hAnsi="Lucida Sans Unicode" w:cs="Lucida Sans Unicode"/>
                <w:sz w:val="18"/>
              </w:rPr>
              <w:t>esponsibilities:</w:t>
            </w:r>
          </w:p>
        </w:tc>
      </w:tr>
      <w:tr w:rsidR="001F7BCF" w:rsidRPr="005929F4" w14:paraId="661538FD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4E52D4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19CC64A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513E727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63BA65F2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00E5D487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0C16E9D5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1F7BCF" w:rsidRPr="005929F4" w14:paraId="61A0A03E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8387C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050B60">
              <w:rPr>
                <w:rFonts w:ascii="Lucida Sans Unicode" w:hAnsi="Lucida Sans Unicode" w:cs="Lucida Sans Unicode"/>
                <w:sz w:val="18"/>
              </w:rPr>
              <w:t>Main achievements:</w:t>
            </w:r>
          </w:p>
          <w:p w14:paraId="22DBC4DD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41C27A0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2729210F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FE6008E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5B04C0F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3762BAAF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</w:tbl>
    <w:p w14:paraId="6A304E1A" w14:textId="77777777" w:rsidR="00050B60" w:rsidRDefault="00050B60">
      <w:pPr>
        <w:rPr>
          <w:rFonts w:ascii="Lucida Sans Unicode" w:hAnsi="Lucida Sans Unicode" w:cs="Lucida Sans Unicode"/>
          <w:sz w:val="18"/>
        </w:rPr>
      </w:pPr>
    </w:p>
    <w:p w14:paraId="5A3124A5" w14:textId="77777777" w:rsidR="00050B60" w:rsidRPr="005929F4" w:rsidRDefault="00050B60" w:rsidP="00050B60">
      <w:pPr>
        <w:rPr>
          <w:rFonts w:ascii="Lucida Sans Unicode" w:hAnsi="Lucida Sans Unicode" w:cs="Lucida Sans Unicode"/>
        </w:rPr>
      </w:pPr>
    </w:p>
    <w:tbl>
      <w:tblPr>
        <w:tblW w:w="96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551"/>
        <w:gridCol w:w="4820"/>
      </w:tblGrid>
      <w:tr w:rsidR="00050B60" w:rsidRPr="005929F4" w14:paraId="0D0AE799" w14:textId="77777777" w:rsidTr="00663509">
        <w:trPr>
          <w:cantSplit/>
        </w:trPr>
        <w:tc>
          <w:tcPr>
            <w:tcW w:w="9640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A57A8AE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pacing w:val="10"/>
                <w:sz w:val="16"/>
              </w:rPr>
              <w:t>WORK EXPERIENCE</w:t>
            </w:r>
            <w:r>
              <w:rPr>
                <w:rFonts w:ascii="Lucida Sans Unicode" w:hAnsi="Lucida Sans Unicode" w:cs="Lucida Sans Unicode"/>
                <w:b/>
                <w:spacing w:val="10"/>
                <w:sz w:val="16"/>
              </w:rPr>
              <w:t xml:space="preserve"> 3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t>:</w:t>
            </w:r>
          </w:p>
          <w:p w14:paraId="7FEEF3C6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sz w:val="16"/>
              </w:rPr>
            </w:pPr>
          </w:p>
        </w:tc>
      </w:tr>
      <w:tr w:rsidR="00050B60" w:rsidRPr="005929F4" w14:paraId="59E23CD5" w14:textId="77777777" w:rsidTr="00663509">
        <w:trPr>
          <w:cantSplit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638503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From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2F2B947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To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4BAB5EF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Job title</w:t>
            </w:r>
          </w:p>
        </w:tc>
      </w:tr>
      <w:tr w:rsidR="00050B60" w:rsidRPr="005929F4" w14:paraId="70F000BB" w14:textId="77777777" w:rsidTr="00663509">
        <w:trPr>
          <w:cantSplit/>
          <w:trHeight w:val="48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49B42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E0511AF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845732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  <w:p w14:paraId="2711CCF1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050B60" w:rsidRPr="005929F4" w14:paraId="63A89514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4258F534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>Name of employer</w:t>
            </w:r>
          </w:p>
          <w:p w14:paraId="69C39BB0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3899F0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Location (City and Country)</w:t>
            </w:r>
          </w:p>
          <w:p w14:paraId="66764E59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27E092D0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E9A2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Current Annual Salary (approx.)</w:t>
            </w:r>
          </w:p>
          <w:p w14:paraId="556C1DEB" w14:textId="07C2971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29DB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Number of direct reports</w:t>
            </w:r>
          </w:p>
          <w:p w14:paraId="2FC4B1AA" w14:textId="60E581EF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150D1539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517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UN Grade/Level (if applicable)</w:t>
            </w:r>
          </w:p>
          <w:p w14:paraId="044B02CA" w14:textId="138987D8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9F60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</w:p>
        </w:tc>
      </w:tr>
      <w:tr w:rsidR="001F7BCF" w:rsidRPr="005929F4" w14:paraId="084E7E20" w14:textId="77777777" w:rsidTr="00663509">
        <w:trPr>
          <w:cantSplit/>
          <w:trHeight w:hRule="exact" w:val="27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D6CF70C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Main r</w:t>
            </w:r>
            <w:r w:rsidRPr="00050B60">
              <w:rPr>
                <w:rFonts w:ascii="Lucida Sans Unicode" w:hAnsi="Lucida Sans Unicode" w:cs="Lucida Sans Unicode"/>
                <w:sz w:val="18"/>
              </w:rPr>
              <w:t>esponsibilities:</w:t>
            </w:r>
          </w:p>
        </w:tc>
      </w:tr>
      <w:tr w:rsidR="001F7BCF" w:rsidRPr="005929F4" w14:paraId="367C8246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9415B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035D0E96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240551C2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7B1E3AF7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51C91E7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2BA2F4D4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25973FEF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1F7BCF" w:rsidRPr="005929F4" w14:paraId="28F9DFCB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E9816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050B60">
              <w:rPr>
                <w:rFonts w:ascii="Lucida Sans Unicode" w:hAnsi="Lucida Sans Unicode" w:cs="Lucida Sans Unicode"/>
                <w:sz w:val="18"/>
              </w:rPr>
              <w:t>Main achievements:</w:t>
            </w:r>
          </w:p>
          <w:p w14:paraId="1C3D69F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7B17311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43C37C66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3D8839AF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2E19C63E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2DD6FFEE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2C252B46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</w:tbl>
    <w:p w14:paraId="150B2D8A" w14:textId="77777777" w:rsidR="00050B60" w:rsidRDefault="00050B60">
      <w:pPr>
        <w:rPr>
          <w:rFonts w:ascii="Lucida Sans Unicode" w:hAnsi="Lucida Sans Unicode" w:cs="Lucida Sans Unicode"/>
          <w:sz w:val="18"/>
        </w:rPr>
      </w:pPr>
    </w:p>
    <w:p w14:paraId="68DEC2D9" w14:textId="77777777" w:rsidR="00050B60" w:rsidRPr="005929F4" w:rsidRDefault="00050B60" w:rsidP="00050B60">
      <w:pPr>
        <w:rPr>
          <w:rFonts w:ascii="Lucida Sans Unicode" w:hAnsi="Lucida Sans Unicode" w:cs="Lucida Sans Unicode"/>
        </w:rPr>
      </w:pPr>
    </w:p>
    <w:tbl>
      <w:tblPr>
        <w:tblW w:w="96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551"/>
        <w:gridCol w:w="4820"/>
      </w:tblGrid>
      <w:tr w:rsidR="00050B60" w:rsidRPr="005929F4" w14:paraId="6DAF36F3" w14:textId="77777777" w:rsidTr="00663509">
        <w:trPr>
          <w:cantSplit/>
        </w:trPr>
        <w:tc>
          <w:tcPr>
            <w:tcW w:w="9640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4E5F61E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pacing w:val="10"/>
                <w:sz w:val="16"/>
              </w:rPr>
              <w:t>WORK EXPERIENCE</w:t>
            </w:r>
            <w:r>
              <w:rPr>
                <w:rFonts w:ascii="Lucida Sans Unicode" w:hAnsi="Lucida Sans Unicode" w:cs="Lucida Sans Unicode"/>
                <w:b/>
                <w:spacing w:val="10"/>
                <w:sz w:val="16"/>
              </w:rPr>
              <w:t xml:space="preserve"> 4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t>:</w:t>
            </w:r>
          </w:p>
          <w:p w14:paraId="451FBD55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sz w:val="16"/>
              </w:rPr>
            </w:pPr>
          </w:p>
        </w:tc>
      </w:tr>
      <w:tr w:rsidR="00050B60" w:rsidRPr="005929F4" w14:paraId="28D13782" w14:textId="77777777" w:rsidTr="00663509">
        <w:trPr>
          <w:cantSplit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DBF6A5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From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2920737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To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72B726B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Job title</w:t>
            </w:r>
          </w:p>
        </w:tc>
      </w:tr>
      <w:tr w:rsidR="00050B60" w:rsidRPr="005929F4" w14:paraId="08AA7EC2" w14:textId="77777777" w:rsidTr="00663509">
        <w:trPr>
          <w:cantSplit/>
          <w:trHeight w:val="48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B3863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9BF16B7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D741EC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  <w:p w14:paraId="5708D399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050B60" w:rsidRPr="005929F4" w14:paraId="2CB87898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0FCD9AB7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>Name of employer</w:t>
            </w:r>
          </w:p>
          <w:p w14:paraId="5DB527D5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9C60FEB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Location (City and Country)</w:t>
            </w:r>
          </w:p>
          <w:p w14:paraId="0E5D4F50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650D0645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70F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Current Annual Salary (approx.)</w:t>
            </w:r>
          </w:p>
          <w:p w14:paraId="3BF73277" w14:textId="3789FC4E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3F47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Number of direct reports</w:t>
            </w:r>
          </w:p>
          <w:p w14:paraId="1557D181" w14:textId="649C56BD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76987FCD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7108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UN Grade/Level (if applicable)</w:t>
            </w:r>
          </w:p>
          <w:p w14:paraId="68CAD2F1" w14:textId="5C59FA33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A6A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</w:p>
        </w:tc>
      </w:tr>
      <w:tr w:rsidR="001F7BCF" w:rsidRPr="005929F4" w14:paraId="5734E479" w14:textId="77777777" w:rsidTr="00663509">
        <w:trPr>
          <w:cantSplit/>
          <w:trHeight w:hRule="exact" w:val="27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B67F0D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Main r</w:t>
            </w:r>
            <w:r w:rsidRPr="00050B60">
              <w:rPr>
                <w:rFonts w:ascii="Lucida Sans Unicode" w:hAnsi="Lucida Sans Unicode" w:cs="Lucida Sans Unicode"/>
                <w:sz w:val="18"/>
              </w:rPr>
              <w:t>esponsibilities:</w:t>
            </w:r>
          </w:p>
        </w:tc>
      </w:tr>
      <w:tr w:rsidR="001F7BCF" w:rsidRPr="005929F4" w14:paraId="13D22AEA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2DCC20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2EFCBD1F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30F00B68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03F250A7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020CCF2B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40745673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4A254B9A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1F7BCF" w:rsidRPr="005929F4" w14:paraId="56E31CC2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50FEE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050B60">
              <w:rPr>
                <w:rFonts w:ascii="Lucida Sans Unicode" w:hAnsi="Lucida Sans Unicode" w:cs="Lucida Sans Unicode"/>
                <w:sz w:val="18"/>
              </w:rPr>
              <w:t>Main achievements:</w:t>
            </w:r>
          </w:p>
          <w:p w14:paraId="2300C46D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F7C4E75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0EDAC113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792DBA9C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A5CE22A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43BD5F98" w14:textId="77777777" w:rsidR="00E3103E" w:rsidRDefault="00E3103E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1EFE790A" w14:textId="77777777" w:rsidR="00E3103E" w:rsidRDefault="00E3103E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09FB68AC" w14:textId="77777777" w:rsidR="00E3103E" w:rsidRDefault="00E3103E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36FB1B4D" w14:textId="77777777" w:rsidR="00E3103E" w:rsidRDefault="00E3103E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085D49E4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7DE86121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</w:tbl>
    <w:p w14:paraId="7AF3E61C" w14:textId="1FB44C70" w:rsidR="00050B60" w:rsidRDefault="00050B60" w:rsidP="00050B60">
      <w:pPr>
        <w:rPr>
          <w:rFonts w:ascii="Lucida Sans Unicode" w:hAnsi="Lucida Sans Unicode" w:cs="Lucida Sans Unicode"/>
          <w:sz w:val="18"/>
        </w:rPr>
      </w:pPr>
    </w:p>
    <w:p w14:paraId="62E52EF1" w14:textId="77777777" w:rsidR="00F41EEF" w:rsidRPr="005929F4" w:rsidRDefault="00F41EEF" w:rsidP="00050B60">
      <w:pPr>
        <w:rPr>
          <w:rFonts w:ascii="Lucida Sans Unicode" w:hAnsi="Lucida Sans Unicode" w:cs="Lucida Sans Unicode"/>
        </w:rPr>
      </w:pPr>
    </w:p>
    <w:tbl>
      <w:tblPr>
        <w:tblW w:w="96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2551"/>
        <w:gridCol w:w="4820"/>
      </w:tblGrid>
      <w:tr w:rsidR="00050B60" w:rsidRPr="005929F4" w14:paraId="1D040DB3" w14:textId="77777777" w:rsidTr="00663509">
        <w:trPr>
          <w:cantSplit/>
        </w:trPr>
        <w:tc>
          <w:tcPr>
            <w:tcW w:w="9640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CFC790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pacing w:val="10"/>
                <w:sz w:val="16"/>
              </w:rPr>
              <w:t>WORK EXPERIENCE</w:t>
            </w:r>
            <w:r>
              <w:rPr>
                <w:rFonts w:ascii="Lucida Sans Unicode" w:hAnsi="Lucida Sans Unicode" w:cs="Lucida Sans Unicode"/>
                <w:b/>
                <w:spacing w:val="10"/>
                <w:sz w:val="16"/>
              </w:rPr>
              <w:t xml:space="preserve"> 5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t>:</w:t>
            </w:r>
          </w:p>
          <w:p w14:paraId="3327E835" w14:textId="77777777" w:rsidR="00050B60" w:rsidRPr="005929F4" w:rsidRDefault="00050B60" w:rsidP="002F0980">
            <w:pPr>
              <w:ind w:left="284" w:hanging="284"/>
              <w:rPr>
                <w:rFonts w:ascii="Lucida Sans Unicode" w:hAnsi="Lucida Sans Unicode" w:cs="Lucida Sans Unicode"/>
                <w:sz w:val="16"/>
              </w:rPr>
            </w:pPr>
          </w:p>
        </w:tc>
      </w:tr>
      <w:tr w:rsidR="00050B60" w:rsidRPr="005929F4" w14:paraId="4619FAB9" w14:textId="77777777" w:rsidTr="00663509">
        <w:trPr>
          <w:cantSplit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E5AB4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From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33A7A97" w14:textId="77777777" w:rsidR="00050B60" w:rsidRPr="005929F4" w:rsidRDefault="00050B60" w:rsidP="002F0980">
            <w:pPr>
              <w:tabs>
                <w:tab w:val="left" w:pos="284"/>
              </w:tabs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 xml:space="preserve">To  </w:t>
            </w:r>
            <w:r>
              <w:rPr>
                <w:rFonts w:ascii="Lucida Sans Unicode" w:hAnsi="Lucida Sans Unicode" w:cs="Lucida Sans Unicode"/>
                <w:sz w:val="18"/>
              </w:rPr>
              <w:t>(DD/MM/YYYY)</w:t>
            </w: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DCC79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Job title</w:t>
            </w:r>
          </w:p>
        </w:tc>
      </w:tr>
      <w:tr w:rsidR="00050B60" w:rsidRPr="005929F4" w14:paraId="18EECF0F" w14:textId="77777777" w:rsidTr="00663509">
        <w:trPr>
          <w:cantSplit/>
          <w:trHeight w:val="482"/>
        </w:trPr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470F5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E5E5A78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C183FC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  <w:p w14:paraId="4EF144F2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050B60" w:rsidRPr="005929F4" w14:paraId="384A780D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left w:val="single" w:sz="2" w:space="0" w:color="auto"/>
              <w:bottom w:val="single" w:sz="4" w:space="0" w:color="auto"/>
            </w:tcBorders>
          </w:tcPr>
          <w:p w14:paraId="1C8A2F71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sz w:val="18"/>
              </w:rPr>
              <w:t>Name of employer</w:t>
            </w:r>
          </w:p>
          <w:p w14:paraId="7C4AD657" w14:textId="77777777" w:rsidR="00050B60" w:rsidRPr="005929F4" w:rsidRDefault="00050B60" w:rsidP="002F0980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E0DD512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Location (City and Country)</w:t>
            </w:r>
          </w:p>
          <w:p w14:paraId="53B3EAFB" w14:textId="77777777" w:rsidR="00050B60" w:rsidRPr="005929F4" w:rsidRDefault="00050B60" w:rsidP="002F0980">
            <w:pPr>
              <w:rPr>
                <w:rFonts w:ascii="Lucida Sans Unicode" w:hAnsi="Lucida Sans Unicode" w:cs="Lucida Sans Unicode"/>
                <w:b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7B403614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AA0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Current Annual Salary (approx.)</w:t>
            </w:r>
          </w:p>
          <w:p w14:paraId="1BEC4E89" w14:textId="1C1FF543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7FA4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Number of direct reports</w:t>
            </w:r>
          </w:p>
          <w:p w14:paraId="538DA001" w14:textId="36F7858E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</w:tr>
      <w:tr w:rsidR="001F7BCF" w:rsidRPr="005929F4" w14:paraId="4104251F" w14:textId="77777777" w:rsidTr="00663509">
        <w:trPr>
          <w:cantSplit/>
          <w:trHeight w:val="482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360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t>UN Grade/Level (if applicable)</w:t>
            </w:r>
          </w:p>
          <w:p w14:paraId="185B3EBA" w14:textId="35A67C43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instrText xml:space="preserve"> FORMTEXT </w:instrTex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separate"/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noProof/>
                <w:sz w:val="18"/>
              </w:rPr>
              <w:t> </w:t>
            </w:r>
            <w:r w:rsidRPr="005929F4">
              <w:rPr>
                <w:rFonts w:ascii="Lucida Sans Unicode" w:hAnsi="Lucida Sans Unicode" w:cs="Lucida Sans Unicode"/>
                <w:b/>
                <w:sz w:val="18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33A4" w14:textId="77777777" w:rsidR="001F7BCF" w:rsidRDefault="001F7BCF" w:rsidP="001F7BCF">
            <w:pPr>
              <w:rPr>
                <w:rFonts w:ascii="Lucida Sans Unicode" w:hAnsi="Lucida Sans Unicode" w:cs="Lucida Sans Unicode"/>
                <w:sz w:val="18"/>
              </w:rPr>
            </w:pPr>
          </w:p>
        </w:tc>
      </w:tr>
      <w:tr w:rsidR="001F7BCF" w:rsidRPr="005929F4" w14:paraId="461101ED" w14:textId="77777777" w:rsidTr="00663509">
        <w:trPr>
          <w:cantSplit/>
          <w:trHeight w:hRule="exact" w:val="27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96796CC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sz w:val="18"/>
              </w:rPr>
              <w:lastRenderedPageBreak/>
              <w:t>Main r</w:t>
            </w:r>
            <w:r w:rsidRPr="00050B60">
              <w:rPr>
                <w:rFonts w:ascii="Lucida Sans Unicode" w:hAnsi="Lucida Sans Unicode" w:cs="Lucida Sans Unicode"/>
                <w:sz w:val="18"/>
              </w:rPr>
              <w:t>esponsibilities:</w:t>
            </w:r>
          </w:p>
        </w:tc>
      </w:tr>
      <w:tr w:rsidR="001F7BCF" w:rsidRPr="005929F4" w14:paraId="09A3427A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3B791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792600AD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41F4E63B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6B31492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5CD0A107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  <w:p w14:paraId="4ABE828D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  <w:tr w:rsidR="001F7BCF" w:rsidRPr="005929F4" w14:paraId="03FD06CB" w14:textId="77777777" w:rsidTr="00663509">
        <w:trPr>
          <w:trHeight w:val="1565"/>
        </w:trPr>
        <w:tc>
          <w:tcPr>
            <w:tcW w:w="9640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A0155" w14:textId="77777777" w:rsidR="001F7BCF" w:rsidRPr="00050B60" w:rsidRDefault="001F7BCF" w:rsidP="001F7BCF">
            <w:pPr>
              <w:ind w:left="284"/>
              <w:rPr>
                <w:rFonts w:ascii="Lucida Sans Unicode" w:hAnsi="Lucida Sans Unicode" w:cs="Lucida Sans Unicode"/>
                <w:sz w:val="18"/>
              </w:rPr>
            </w:pPr>
            <w:r w:rsidRPr="00050B60">
              <w:rPr>
                <w:rFonts w:ascii="Lucida Sans Unicode" w:hAnsi="Lucida Sans Unicode" w:cs="Lucida Sans Unicode"/>
                <w:sz w:val="18"/>
              </w:rPr>
              <w:t>Main achievements:</w:t>
            </w:r>
          </w:p>
          <w:p w14:paraId="675210DD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525DD935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7562A7CF" w14:textId="77777777" w:rsidR="001F7BCF" w:rsidRDefault="001F7BCF" w:rsidP="001F7BCF">
            <w:pPr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64CC9D11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18B29289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15AC40D4" w14:textId="77777777" w:rsidR="001F7BCF" w:rsidRDefault="001F7BCF" w:rsidP="001F7BCF">
            <w:pPr>
              <w:ind w:left="284"/>
              <w:rPr>
                <w:rFonts w:ascii="Lucida Sans Unicode" w:hAnsi="Lucida Sans Unicode" w:cs="Lucida Sans Unicode"/>
                <w:spacing w:val="10"/>
                <w:sz w:val="16"/>
              </w:rPr>
            </w:pPr>
          </w:p>
          <w:p w14:paraId="0C3FBB31" w14:textId="77777777" w:rsidR="001F7BCF" w:rsidRPr="005929F4" w:rsidRDefault="001F7BCF" w:rsidP="001F7BCF">
            <w:pPr>
              <w:ind w:left="284"/>
              <w:rPr>
                <w:rFonts w:ascii="Lucida Sans Unicode" w:hAnsi="Lucida Sans Unicode" w:cs="Lucida Sans Unicode"/>
                <w:b/>
                <w:sz w:val="18"/>
              </w:rPr>
            </w:pPr>
          </w:p>
        </w:tc>
      </w:tr>
    </w:tbl>
    <w:p w14:paraId="1CFA51DF" w14:textId="77777777" w:rsidR="00050B60" w:rsidRPr="005929F4" w:rsidRDefault="00050B60">
      <w:pPr>
        <w:rPr>
          <w:rFonts w:ascii="Lucida Sans Unicode" w:hAnsi="Lucida Sans Unicode" w:cs="Lucida Sans Unicode"/>
          <w:sz w:val="18"/>
        </w:rPr>
      </w:pPr>
    </w:p>
    <w:sectPr w:rsidR="00050B60" w:rsidRPr="005929F4">
      <w:type w:val="continuous"/>
      <w:pgSz w:w="11894" w:h="16834" w:code="9"/>
      <w:pgMar w:top="851" w:right="1134" w:bottom="851" w:left="1134" w:header="624" w:footer="567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6515" w14:textId="77777777" w:rsidR="00FD56E1" w:rsidRDefault="00FD56E1">
      <w:r>
        <w:separator/>
      </w:r>
    </w:p>
  </w:endnote>
  <w:endnote w:type="continuationSeparator" w:id="0">
    <w:p w14:paraId="508DCCBA" w14:textId="77777777" w:rsidR="00FD56E1" w:rsidRDefault="00FD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A51B" w14:textId="12DFCD5A" w:rsidR="007000C2" w:rsidRDefault="007000C2">
    <w:pPr>
      <w:pStyle w:val="Footer"/>
      <w:rPr>
        <w:sz w:val="16"/>
      </w:rPr>
    </w:pPr>
    <w: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51E58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1CE6" w14:textId="77777777" w:rsidR="00FD56E1" w:rsidRDefault="00FD56E1">
      <w:r>
        <w:separator/>
      </w:r>
    </w:p>
  </w:footnote>
  <w:footnote w:type="continuationSeparator" w:id="0">
    <w:p w14:paraId="43BEE723" w14:textId="77777777" w:rsidR="00FD56E1" w:rsidRDefault="00FD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1CD1" w14:textId="72A779EF" w:rsidR="00050B60" w:rsidRPr="005929F4" w:rsidRDefault="00063FCB" w:rsidP="00063FCB">
    <w:pPr>
      <w:ind w:left="2160"/>
      <w:rPr>
        <w:rFonts w:ascii="Lucida Sans Unicode" w:hAnsi="Lucida Sans Unicode" w:cs="Lucida Sans Unicode"/>
        <w:b/>
      </w:rPr>
    </w:pPr>
    <w:r w:rsidRPr="0067732A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59264" behindDoc="0" locked="1" layoutInCell="1" allowOverlap="1" wp14:anchorId="1DFDBDA3" wp14:editId="0BDCF506">
          <wp:simplePos x="0" y="0"/>
          <wp:positionH relativeFrom="margin">
            <wp:posOffset>-342900</wp:posOffset>
          </wp:positionH>
          <wp:positionV relativeFrom="topMargin">
            <wp:posOffset>269875</wp:posOffset>
          </wp:positionV>
          <wp:extent cx="1787525" cy="379095"/>
          <wp:effectExtent l="0" t="0" r="3175" b="1905"/>
          <wp:wrapNone/>
          <wp:docPr id="99" name="Imag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Image 1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60">
      <w:rPr>
        <w:noProof/>
        <w:lang w:val="fr-FR" w:eastAsia="fr-FR"/>
      </w:rPr>
      <w:tab/>
    </w:r>
    <w:r w:rsidR="00050B60">
      <w:rPr>
        <w:noProof/>
        <w:lang w:val="fr-FR" w:eastAsia="fr-FR"/>
      </w:rPr>
      <w:tab/>
    </w:r>
    <w:r w:rsidR="00050B60" w:rsidRPr="005929F4">
      <w:rPr>
        <w:rFonts w:ascii="Lucida Sans Unicode" w:hAnsi="Lucida Sans Unicode" w:cs="Lucida Sans Unicode"/>
        <w:b/>
      </w:rPr>
      <w:t xml:space="preserve">Employment </w:t>
    </w:r>
    <w:r w:rsidR="00050B60">
      <w:rPr>
        <w:rFonts w:ascii="Lucida Sans Unicode" w:hAnsi="Lucida Sans Unicode" w:cs="Lucida Sans Unicode"/>
        <w:b/>
      </w:rPr>
      <w:t>History Form</w:t>
    </w:r>
  </w:p>
  <w:p w14:paraId="63916493" w14:textId="77777777" w:rsidR="00050B60" w:rsidRDefault="00050B60">
    <w:pPr>
      <w:pStyle w:val="Header"/>
    </w:pPr>
  </w:p>
  <w:p w14:paraId="5BCC55C2" w14:textId="77777777" w:rsidR="005929F4" w:rsidRDefault="005929F4" w:rsidP="005929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F2A"/>
    <w:multiLevelType w:val="singleLevel"/>
    <w:tmpl w:val="58B8EFFA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 w15:restartNumberingAfterBreak="0">
    <w:nsid w:val="27EC4D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B72105A"/>
    <w:multiLevelType w:val="singleLevel"/>
    <w:tmpl w:val="06065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166017199">
    <w:abstractNumId w:val="2"/>
  </w:num>
  <w:num w:numId="2" w16cid:durableId="625505223">
    <w:abstractNumId w:val="0"/>
  </w:num>
  <w:num w:numId="3" w16cid:durableId="125478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C2"/>
    <w:rsid w:val="00050B60"/>
    <w:rsid w:val="00063FCB"/>
    <w:rsid w:val="00074E16"/>
    <w:rsid w:val="0009285A"/>
    <w:rsid w:val="000D0BE2"/>
    <w:rsid w:val="00114F19"/>
    <w:rsid w:val="001412C7"/>
    <w:rsid w:val="0014174B"/>
    <w:rsid w:val="00143CF5"/>
    <w:rsid w:val="00147212"/>
    <w:rsid w:val="0015643B"/>
    <w:rsid w:val="00195435"/>
    <w:rsid w:val="001B3564"/>
    <w:rsid w:val="001F7BCF"/>
    <w:rsid w:val="00262378"/>
    <w:rsid w:val="00280752"/>
    <w:rsid w:val="002F0980"/>
    <w:rsid w:val="00322028"/>
    <w:rsid w:val="00375BEE"/>
    <w:rsid w:val="00391E64"/>
    <w:rsid w:val="003934B7"/>
    <w:rsid w:val="0043573A"/>
    <w:rsid w:val="00443181"/>
    <w:rsid w:val="00474942"/>
    <w:rsid w:val="004D2CF9"/>
    <w:rsid w:val="004E1D2A"/>
    <w:rsid w:val="004E243C"/>
    <w:rsid w:val="005115E3"/>
    <w:rsid w:val="00511E1B"/>
    <w:rsid w:val="00517521"/>
    <w:rsid w:val="005478BB"/>
    <w:rsid w:val="00550575"/>
    <w:rsid w:val="0058007A"/>
    <w:rsid w:val="005929F4"/>
    <w:rsid w:val="005B7A7C"/>
    <w:rsid w:val="00663509"/>
    <w:rsid w:val="006B0E43"/>
    <w:rsid w:val="007000C2"/>
    <w:rsid w:val="00703874"/>
    <w:rsid w:val="00722089"/>
    <w:rsid w:val="00734653"/>
    <w:rsid w:val="00816E1C"/>
    <w:rsid w:val="00840CF5"/>
    <w:rsid w:val="008E271F"/>
    <w:rsid w:val="00900C2B"/>
    <w:rsid w:val="009131F2"/>
    <w:rsid w:val="00951E58"/>
    <w:rsid w:val="009C6779"/>
    <w:rsid w:val="009D5B53"/>
    <w:rsid w:val="009D774C"/>
    <w:rsid w:val="00A06D10"/>
    <w:rsid w:val="00A209FF"/>
    <w:rsid w:val="00A71982"/>
    <w:rsid w:val="00A971D7"/>
    <w:rsid w:val="00AC10AC"/>
    <w:rsid w:val="00AD0836"/>
    <w:rsid w:val="00AE30D0"/>
    <w:rsid w:val="00BD7C0B"/>
    <w:rsid w:val="00C42BCA"/>
    <w:rsid w:val="00C8272A"/>
    <w:rsid w:val="00CA7AA0"/>
    <w:rsid w:val="00CF1324"/>
    <w:rsid w:val="00D02FE2"/>
    <w:rsid w:val="00E12CD1"/>
    <w:rsid w:val="00E3103E"/>
    <w:rsid w:val="00E773CF"/>
    <w:rsid w:val="00EC5925"/>
    <w:rsid w:val="00F41EEF"/>
    <w:rsid w:val="00FA17BA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3048B"/>
  <w15:chartTrackingRefBased/>
  <w15:docId w15:val="{8FDE984D-B7B6-484B-A7D8-3CE86B76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z w:val="18"/>
      <w:u w:val="single"/>
      <w:lang w:val="en-AU"/>
    </w:rPr>
  </w:style>
  <w:style w:type="paragraph" w:styleId="Heading2">
    <w:name w:val="heading 2"/>
    <w:basedOn w:val="Normal"/>
    <w:next w:val="Normal"/>
    <w:qFormat/>
    <w:pPr>
      <w:keepNext/>
      <w:ind w:left="284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BodyText"/>
    <w:pPr>
      <w:numPr>
        <w:numId w:val="2"/>
      </w:numPr>
      <w:spacing w:after="0"/>
    </w:pPr>
    <w:rPr>
      <w:sz w:val="24"/>
      <w:lang w:val="en-US"/>
    </w:rPr>
  </w:style>
  <w:style w:type="paragraph" w:styleId="BodyText">
    <w:name w:val="Body Text"/>
    <w:basedOn w:val="Normal"/>
    <w:pPr>
      <w:spacing w:after="120"/>
    </w:pPr>
    <w:rPr>
      <w:sz w:val="20"/>
      <w:lang w:val="en-AU"/>
    </w:rPr>
  </w:style>
  <w:style w:type="paragraph" w:styleId="BodyText2">
    <w:name w:val="Body Text 2"/>
    <w:basedOn w:val="Normal"/>
    <w:rPr>
      <w:sz w:val="18"/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284"/>
    </w:pPr>
    <w:rPr>
      <w:i/>
      <w:sz w:val="18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sid w:val="004D2C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B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0B60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050B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irabassi\Local%20Settings\Temporary%20Internet%20Files\OLK1DC\CTBTO%20P1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47E42D5576643AD0EE275167A72F2" ma:contentTypeVersion="12" ma:contentTypeDescription="Create a new document." ma:contentTypeScope="" ma:versionID="da68021731499776868bba10243dbfbd">
  <xsd:schema xmlns:xsd="http://www.w3.org/2001/XMLSchema" xmlns:xs="http://www.w3.org/2001/XMLSchema" xmlns:p="http://schemas.microsoft.com/office/2006/metadata/properties" xmlns:ns3="34dfd286-4500-4396-b214-b46829303d20" xmlns:ns4="0ec3886e-8237-4a43-9ea4-2f9e1d62dc95" targetNamespace="http://schemas.microsoft.com/office/2006/metadata/properties" ma:root="true" ma:fieldsID="9222169c00f139bdd655abbc83d09ec9" ns3:_="" ns4:_="">
    <xsd:import namespace="34dfd286-4500-4396-b214-b46829303d20"/>
    <xsd:import namespace="0ec3886e-8237-4a43-9ea4-2f9e1d62dc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fd286-4500-4396-b214-b46829303d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3886e-8237-4a43-9ea4-2f9e1d62dc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E99B77-AE10-4FE0-8DD8-98D9D6CBC5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59F9644-B4F0-4B49-8E89-97627F306A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3709F-6761-4E83-B932-DA4715A313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FEC3F-45A7-4185-8FF5-7CE3BC070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fd286-4500-4396-b214-b46829303d20"/>
    <ds:schemaRef ds:uri="0ec3886e-8237-4a43-9ea4-2f9e1d62d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8e024d6-51f2-471b-ac2c-b1117d65062e}" enabled="1" method="Standard" siteId="{1d4fae52-39b3-4bfa-b0b3-022956b1119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CTBTO P11 form.dot</Template>
  <TotalTime>5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history form</vt:lpstr>
    </vt:vector>
  </TitlesOfParts>
  <Company>CTBTO, United Nations Vienna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history form</dc:title>
  <dc:subject/>
  <dc:creator>ALILI Burim</dc:creator>
  <cp:keywords/>
  <cp:lastModifiedBy>Baniakina, Anna-Selina</cp:lastModifiedBy>
  <cp:revision>5</cp:revision>
  <cp:lastPrinted>2019-08-13T15:48:00Z</cp:lastPrinted>
  <dcterms:created xsi:type="dcterms:W3CDTF">2024-02-07T09:45:00Z</dcterms:created>
  <dcterms:modified xsi:type="dcterms:W3CDTF">2024-02-07T09:52:00Z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0x010100FF947E42D5576643AD0EE275167A72F2</vt:lpwstr>
  </property>
  <property fmtid="{D5CDD505-2E9C-101B-9397-08002B2CF9AE}" pid="3" name="_dlc_DocId">
    <vt:lpwstr>DN3HXZNSAUTS-138751842-132</vt:lpwstr>
  </property>
  <property fmtid="{D5CDD505-2E9C-101B-9397-08002B2CF9AE}" pid="4" name="_dlc_DocIdItemGuid">
    <vt:lpwstr>ecb02647-9180-451b-8374-afc3238d9cf6</vt:lpwstr>
  </property>
  <property fmtid="{D5CDD505-2E9C-101B-9397-08002B2CF9AE}" pid="5" name="_dlc_DocIdUrl">
    <vt:lpwstr>https://teams.unesco.org/projects/sfr/_layouts/15/DocIdRedir.aspx?ID=DN3HXZNSAUTS-138751842-132, DN3HXZNSAUTS-138751842-132</vt:lpwstr>
  </property>
</Properties>
</file>